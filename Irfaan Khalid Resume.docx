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3FF1C0E4697640CBBE24B81ED97F298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756F6D" w:rsidRDefault="00EE60BD">
          <w:pPr>
            <w:pStyle w:val="Title"/>
          </w:pPr>
          <w:r>
            <w:t>Irfaan Khalid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809"/>
        <w:gridCol w:w="8263"/>
      </w:tblGrid>
      <w:tr w:rsidR="00756F6D" w:rsidTr="00BD5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446" w:type="pct"/>
          </w:tcPr>
          <w:p w:rsidR="00756F6D" w:rsidRDefault="00756F6D"/>
        </w:tc>
        <w:tc>
          <w:tcPr>
            <w:tcW w:w="4554" w:type="pct"/>
          </w:tcPr>
          <w:p w:rsidR="00756F6D" w:rsidRDefault="00756F6D"/>
        </w:tc>
      </w:tr>
      <w:tr w:rsidR="00756F6D" w:rsidTr="00BD5D94">
        <w:tc>
          <w:tcPr>
            <w:tcW w:w="446" w:type="pct"/>
          </w:tcPr>
          <w:p w:rsidR="00756F6D" w:rsidRDefault="00756F6D"/>
        </w:tc>
        <w:tc>
          <w:tcPr>
            <w:tcW w:w="4554" w:type="pct"/>
          </w:tcPr>
          <w:p w:rsidR="00756F6D" w:rsidRDefault="00BD5D94" w:rsidP="00EE60BD">
            <w:r>
              <w:t xml:space="preserve"> </w:t>
            </w:r>
            <w:r w:rsidR="00EE60BD">
              <w:t>(815)-280-9862</w:t>
            </w:r>
            <w:r w:rsidR="00DE423E">
              <w:t> </w:t>
            </w:r>
            <w:r w:rsidR="00DE423E">
              <w:rPr>
                <w:color w:val="A6A6A6" w:themeColor="background1" w:themeShade="A6"/>
              </w:rPr>
              <w:t>|</w:t>
            </w:r>
            <w:r w:rsidR="00DE423E">
              <w:t> </w:t>
            </w:r>
            <w:hyperlink r:id="rId8" w:history="1">
              <w:r w:rsidRPr="00E95218">
                <w:rPr>
                  <w:rStyle w:val="Hyperlink"/>
                </w:rPr>
                <w:t>irfaan.khalid@vanderbilt.edu</w:t>
              </w:r>
            </w:hyperlink>
            <w:r>
              <w:t xml:space="preserve"> | </w:t>
            </w:r>
            <w:hyperlink r:id="rId9" w:history="1">
              <w:r w:rsidRPr="00E95218">
                <w:rPr>
                  <w:rStyle w:val="Hyperlink"/>
                </w:rPr>
                <w:t>http://irfaan.me/</w:t>
              </w:r>
            </w:hyperlink>
          </w:p>
        </w:tc>
      </w:tr>
    </w:tbl>
    <w:p w:rsidR="00756F6D" w:rsidRDefault="00EE60BD">
      <w:pPr>
        <w:pStyle w:val="SectionHeading"/>
      </w:pPr>
      <w:r>
        <w:t>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900"/>
        <w:gridCol w:w="8172"/>
      </w:tblGrid>
      <w:tr w:rsidR="00756F6D" w:rsidTr="00EE6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496" w:type="pct"/>
          </w:tcPr>
          <w:p w:rsidR="00756F6D" w:rsidRDefault="00756F6D"/>
        </w:tc>
        <w:tc>
          <w:tcPr>
            <w:tcW w:w="4504" w:type="pct"/>
          </w:tcPr>
          <w:p w:rsidR="00756F6D" w:rsidRDefault="00756F6D"/>
        </w:tc>
      </w:tr>
      <w:tr w:rsidR="00756F6D" w:rsidTr="00EE60BD">
        <w:tc>
          <w:tcPr>
            <w:tcW w:w="496" w:type="pct"/>
          </w:tcPr>
          <w:p w:rsidR="00756F6D" w:rsidRDefault="00756F6D"/>
        </w:tc>
        <w:tc>
          <w:tcPr>
            <w:tcW w:w="4504" w:type="pct"/>
          </w:tcPr>
          <w:p w:rsidR="00756F6D" w:rsidRDefault="00C13895">
            <w:pPr>
              <w:pStyle w:val="Subsection"/>
            </w:pPr>
            <w:r>
              <w:t>Technical</w:t>
            </w:r>
          </w:p>
          <w:p w:rsidR="00BD5D94" w:rsidRDefault="00BD5D94" w:rsidP="00C13895">
            <w:pPr>
              <w:pStyle w:val="ListBullet"/>
            </w:pPr>
            <w:r>
              <w:t>HTML, CSS, Java</w:t>
            </w:r>
          </w:p>
          <w:p w:rsidR="00BD5D94" w:rsidRDefault="00BD5D94" w:rsidP="00C13895">
            <w:pPr>
              <w:pStyle w:val="ListBullet"/>
            </w:pPr>
            <w:r>
              <w:t>Hobbyist electronics experience</w:t>
            </w:r>
          </w:p>
          <w:p w:rsidR="00756F6D" w:rsidRDefault="00BD5D94" w:rsidP="00C13895">
            <w:pPr>
              <w:pStyle w:val="ListBullet"/>
            </w:pPr>
            <w:r>
              <w:t>Computer hardware experience</w:t>
            </w:r>
            <w:r w:rsidR="00122B17">
              <w:t xml:space="preserve"> </w:t>
            </w:r>
          </w:p>
        </w:tc>
      </w:tr>
    </w:tbl>
    <w:p w:rsidR="00756F6D" w:rsidRDefault="00DE423E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900"/>
        <w:gridCol w:w="8172"/>
      </w:tblGrid>
      <w:tr w:rsidR="00756F6D" w:rsidTr="00EE6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496" w:type="pct"/>
          </w:tcPr>
          <w:p w:rsidR="00756F6D" w:rsidRDefault="00756F6D">
            <w:pPr>
              <w:spacing w:line="240" w:lineRule="auto"/>
            </w:pPr>
          </w:p>
        </w:tc>
        <w:tc>
          <w:tcPr>
            <w:tcW w:w="4504" w:type="pct"/>
          </w:tcPr>
          <w:p w:rsidR="00756F6D" w:rsidRDefault="00756F6D">
            <w:pPr>
              <w:spacing w:line="240" w:lineRule="auto"/>
            </w:pPr>
          </w:p>
        </w:tc>
      </w:tr>
      <w:tr w:rsidR="00756F6D" w:rsidTr="00EE60BD">
        <w:tc>
          <w:tcPr>
            <w:tcW w:w="496" w:type="pct"/>
          </w:tcPr>
          <w:p w:rsidR="00756F6D" w:rsidRDefault="00EE60BD" w:rsidP="00EE60BD">
            <w:pPr>
              <w:pStyle w:val="Date"/>
            </w:pPr>
            <w:r>
              <w:t>2012-2015</w:t>
            </w:r>
          </w:p>
        </w:tc>
        <w:tc>
          <w:tcPr>
            <w:tcW w:w="4504" w:type="pct"/>
          </w:tcPr>
          <w:p w:rsidR="00756F6D" w:rsidRDefault="00EE60BD">
            <w:pPr>
              <w:pStyle w:val="Subsection"/>
            </w:pPr>
            <w:r>
              <w:t>Competitor</w:t>
            </w:r>
            <w:r w:rsidR="00DE423E">
              <w:t>,  </w:t>
            </w:r>
            <w:r>
              <w:rPr>
                <w:rStyle w:val="Emphasis"/>
              </w:rPr>
              <w:t>Plainfield North High School Math Team</w:t>
            </w:r>
          </w:p>
          <w:p w:rsidR="00756F6D" w:rsidRDefault="00EE60BD" w:rsidP="00EE60BD">
            <w:pPr>
              <w:pStyle w:val="ListBullet"/>
            </w:pPr>
            <w:r>
              <w:t xml:space="preserve">Competed in contests to solve complex problems quickly and accurately. Placed first individually and in the 2-Person Team competition </w:t>
            </w:r>
            <w:r w:rsidR="00C13895">
              <w:t>on a regional level in 2013 and 2015. Communicated with my partner in the 2-Person Team competition as well as my team in the 8-Person Team competition to attempt to perform as well as possible.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B4D151DA741D479FA29D7EF537DA093C"/>
              </w:placeholder>
              <w15:repeatingSectionItem/>
            </w:sdtPr>
            <w:sdtEndPr/>
            <w:sdtContent>
              <w:tr w:rsidR="00756F6D" w:rsidTr="00EE60BD">
                <w:tc>
                  <w:tcPr>
                    <w:tcW w:w="496" w:type="pct"/>
                  </w:tcPr>
                  <w:p w:rsidR="00756F6D" w:rsidRDefault="00C13895" w:rsidP="00C13895">
                    <w:pPr>
                      <w:pStyle w:val="Date"/>
                    </w:pPr>
                    <w:r>
                      <w:t>2011-2015</w:t>
                    </w:r>
                  </w:p>
                </w:tc>
                <w:tc>
                  <w:tcPr>
                    <w:tcW w:w="4504" w:type="pct"/>
                  </w:tcPr>
                  <w:p w:rsidR="00756F6D" w:rsidRDefault="00EE60BD">
                    <w:pPr>
                      <w:pStyle w:val="Subsection"/>
                    </w:pPr>
                    <w:r w:rsidRPr="00EE60BD">
                      <w:t xml:space="preserve">Varsity Captain,  </w:t>
                    </w:r>
                    <w:r w:rsidRPr="00EE60BD">
                      <w:rPr>
                        <w:i/>
                      </w:rPr>
                      <w:t>Plainfield North High School Scholastic Bowl</w:t>
                    </w:r>
                  </w:p>
                  <w:p w:rsidR="00756F6D" w:rsidRDefault="00C13895" w:rsidP="00C13895">
                    <w:pPr>
                      <w:pStyle w:val="ListBullet"/>
                    </w:pPr>
                    <w:r>
                      <w:t>Held a leadership position for three years, serving as varsity captain my final year. I was a member of the all-conference team for four years, and led my team to NAQT Nationals qualification as varsity captain. I worked to coordinate my team in and out of competition via communication with both players and my co-captain, creating balanced rosters with contingencies in place to optimize our play.</w:t>
                    </w:r>
                  </w:p>
                </w:tc>
              </w:tr>
            </w:sdtContent>
          </w:sdt>
        </w:sdtContent>
      </w:sdt>
    </w:tbl>
    <w:p w:rsidR="00756F6D" w:rsidRDefault="00DE423E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900"/>
        <w:gridCol w:w="8172"/>
      </w:tblGrid>
      <w:tr w:rsidR="00756F6D" w:rsidTr="00EE6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496" w:type="pct"/>
          </w:tcPr>
          <w:p w:rsidR="00756F6D" w:rsidRDefault="00756F6D">
            <w:pPr>
              <w:spacing w:line="240" w:lineRule="auto"/>
            </w:pPr>
          </w:p>
        </w:tc>
        <w:tc>
          <w:tcPr>
            <w:tcW w:w="4504" w:type="pct"/>
          </w:tcPr>
          <w:p w:rsidR="00756F6D" w:rsidRDefault="00756F6D">
            <w:pPr>
              <w:spacing w:line="240" w:lineRule="auto"/>
            </w:pPr>
          </w:p>
        </w:tc>
      </w:tr>
      <w:tr w:rsidR="00756F6D" w:rsidTr="00EE60BD">
        <w:tc>
          <w:tcPr>
            <w:tcW w:w="496" w:type="pct"/>
          </w:tcPr>
          <w:p w:rsidR="00756F6D" w:rsidRDefault="00EE60BD" w:rsidP="00EE60BD">
            <w:pPr>
              <w:pStyle w:val="Date"/>
            </w:pPr>
            <w:r>
              <w:t>2015-2019</w:t>
            </w:r>
          </w:p>
        </w:tc>
        <w:tc>
          <w:tcPr>
            <w:tcW w:w="4504" w:type="pct"/>
          </w:tcPr>
          <w:p w:rsidR="00756F6D" w:rsidRDefault="004A3A49" w:rsidP="00EE60BD">
            <w:pPr>
              <w:pStyle w:val="Subsection"/>
            </w:pPr>
            <w:r>
              <w:t>B</w:t>
            </w:r>
            <w:r w:rsidR="00EE60BD">
              <w:t>.S.</w:t>
            </w:r>
            <w:r>
              <w:t xml:space="preserve"> Computer Science</w:t>
            </w:r>
            <w:r w:rsidR="00DE423E">
              <w:t>,</w:t>
            </w:r>
            <w:r>
              <w:t xml:space="preserve"> B.S. Mathematics</w:t>
            </w:r>
            <w:r w:rsidR="00DE423E">
              <w:t>  </w:t>
            </w:r>
            <w:r w:rsidR="00EE60BD">
              <w:rPr>
                <w:rStyle w:val="Emphasis"/>
              </w:rPr>
              <w:t>Vanderbilt University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B4D151DA741D479FA29D7EF537DA093C"/>
              </w:placeholder>
              <w15:repeatingSectionItem/>
            </w:sdtPr>
            <w:sdtEndPr/>
            <w:sdtContent>
              <w:tr w:rsidR="00756F6D" w:rsidTr="00EE60BD">
                <w:tc>
                  <w:tcPr>
                    <w:tcW w:w="496" w:type="pct"/>
                  </w:tcPr>
                  <w:p w:rsidR="00756F6D" w:rsidRDefault="00EE60BD" w:rsidP="00EE60BD">
                    <w:pPr>
                      <w:pStyle w:val="Date"/>
                    </w:pPr>
                    <w:r>
                      <w:t>2011-2015</w:t>
                    </w:r>
                  </w:p>
                </w:tc>
                <w:tc>
                  <w:tcPr>
                    <w:tcW w:w="4504" w:type="pct"/>
                  </w:tcPr>
                  <w:p w:rsidR="00EE60BD" w:rsidRDefault="00EE60BD" w:rsidP="00EE60BD">
                    <w:pPr>
                      <w:pStyle w:val="Subsection"/>
                      <w:rPr>
                        <w:rStyle w:val="Emphasis"/>
                      </w:rPr>
                    </w:pPr>
                    <w:r>
                      <w:t>High School Diploma</w:t>
                    </w:r>
                    <w:r w:rsidR="00DE423E">
                      <w:t>,  </w:t>
                    </w:r>
                    <w:r>
                      <w:rPr>
                        <w:rStyle w:val="Emphasis"/>
                      </w:rPr>
                      <w:t>Plainfield North High School</w:t>
                    </w:r>
                  </w:p>
                  <w:p w:rsidR="00EE60BD" w:rsidRDefault="00EE60BD" w:rsidP="00EE60BD">
                    <w:pPr>
                      <w:pStyle w:val="Subsection"/>
                      <w:numPr>
                        <w:ilvl w:val="0"/>
                        <w:numId w:val="6"/>
                      </w:numPr>
                    </w:pPr>
                    <w:r>
                      <w:t>Graduated first in class</w:t>
                    </w:r>
                  </w:p>
                  <w:p w:rsidR="00EE60BD" w:rsidRDefault="00EE60BD" w:rsidP="00EE60BD">
                    <w:pPr>
                      <w:pStyle w:val="Subsection"/>
                      <w:numPr>
                        <w:ilvl w:val="0"/>
                        <w:numId w:val="6"/>
                      </w:numPr>
                    </w:pPr>
                    <w:r>
                      <w:t>Weighted GPA of 4.86/4.00</w:t>
                    </w:r>
                  </w:p>
                  <w:p w:rsidR="00756F6D" w:rsidRDefault="00EE60BD" w:rsidP="00EE60BD">
                    <w:pPr>
                      <w:pStyle w:val="Subsection"/>
                      <w:numPr>
                        <w:ilvl w:val="0"/>
                        <w:numId w:val="6"/>
                      </w:numPr>
                    </w:pPr>
                    <w:r>
                      <w:t>National Merit Finalist</w:t>
                    </w:r>
                  </w:p>
                </w:tc>
              </w:tr>
              <w:bookmarkStart w:id="0" w:name="_GoBack" w:displacedByCustomXml="next"/>
              <w:bookmarkEnd w:id="0" w:displacedByCustomXml="next"/>
            </w:sdtContent>
          </w:sdt>
        </w:sdtContent>
      </w:sdt>
    </w:tbl>
    <w:p w:rsidR="00756F6D" w:rsidRDefault="00756F6D" w:rsidP="00122B17"/>
    <w:sectPr w:rsidR="00756F6D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B01" w:rsidRDefault="00F67B01">
      <w:pPr>
        <w:spacing w:after="0"/>
      </w:pPr>
      <w:r>
        <w:separator/>
      </w:r>
    </w:p>
    <w:p w:rsidR="00F67B01" w:rsidRDefault="00F67B01"/>
  </w:endnote>
  <w:endnote w:type="continuationSeparator" w:id="0">
    <w:p w:rsidR="00F67B01" w:rsidRDefault="00F67B01">
      <w:pPr>
        <w:spacing w:after="0"/>
      </w:pPr>
      <w:r>
        <w:continuationSeparator/>
      </w:r>
    </w:p>
    <w:p w:rsidR="00F67B01" w:rsidRDefault="00F67B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6D" w:rsidRDefault="00DE423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22B17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B01" w:rsidRDefault="00F67B01">
      <w:pPr>
        <w:spacing w:after="0"/>
      </w:pPr>
      <w:r>
        <w:separator/>
      </w:r>
    </w:p>
    <w:p w:rsidR="00F67B01" w:rsidRDefault="00F67B01"/>
  </w:footnote>
  <w:footnote w:type="continuationSeparator" w:id="0">
    <w:p w:rsidR="00F67B01" w:rsidRDefault="00F67B01">
      <w:pPr>
        <w:spacing w:after="0"/>
      </w:pPr>
      <w:r>
        <w:continuationSeparator/>
      </w:r>
    </w:p>
    <w:p w:rsidR="00F67B01" w:rsidRDefault="00F67B0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13A6C99"/>
    <w:multiLevelType w:val="hybridMultilevel"/>
    <w:tmpl w:val="0234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BD"/>
    <w:rsid w:val="00122B17"/>
    <w:rsid w:val="004A3A49"/>
    <w:rsid w:val="00756F6D"/>
    <w:rsid w:val="009F0099"/>
    <w:rsid w:val="00BD5D94"/>
    <w:rsid w:val="00C13895"/>
    <w:rsid w:val="00DE423E"/>
    <w:rsid w:val="00EE60BD"/>
    <w:rsid w:val="00F6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C72AF-B24A-48D4-8719-2EB94F77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BD5D94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faan.khalid@vanderbilt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rfaan.m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faa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F1C0E4697640CBBE24B81ED97F2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FFCC1-1D44-46A5-8AE4-22E18AB18C75}"/>
      </w:docPartPr>
      <w:docPartBody>
        <w:p w:rsidR="00A75F63" w:rsidRDefault="00C01812">
          <w:pPr>
            <w:pStyle w:val="3FF1C0E4697640CBBE24B81ED97F2988"/>
          </w:pPr>
          <w:r>
            <w:t>[Your Name]</w:t>
          </w:r>
        </w:p>
      </w:docPartBody>
    </w:docPart>
    <w:docPart>
      <w:docPartPr>
        <w:name w:val="B4D151DA741D479FA29D7EF537DA0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12F9B-41C4-4390-A662-BA80E180647F}"/>
      </w:docPartPr>
      <w:docPartBody>
        <w:p w:rsidR="00A75F63" w:rsidRDefault="00C01812">
          <w:pPr>
            <w:pStyle w:val="B4D151DA741D479FA29D7EF537DA093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12"/>
    <w:rsid w:val="004972DE"/>
    <w:rsid w:val="00A75F63"/>
    <w:rsid w:val="00C0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F1C0E4697640CBBE24B81ED97F2988">
    <w:name w:val="3FF1C0E4697640CBBE24B81ED97F2988"/>
  </w:style>
  <w:style w:type="paragraph" w:customStyle="1" w:styleId="FB65D0FABA424178AE759E842C6CCDA3">
    <w:name w:val="FB65D0FABA424178AE759E842C6CCDA3"/>
  </w:style>
  <w:style w:type="paragraph" w:customStyle="1" w:styleId="8CD35D3497ED49B2867885A2764F6BD3">
    <w:name w:val="8CD35D3497ED49B2867885A2764F6BD3"/>
  </w:style>
  <w:style w:type="paragraph" w:customStyle="1" w:styleId="D0803D2FB29D466080D227A5FB81FB66">
    <w:name w:val="D0803D2FB29D466080D227A5FB81FB66"/>
  </w:style>
  <w:style w:type="paragraph" w:customStyle="1" w:styleId="0666E115A8CB4CBCA80F8BBF29188C81">
    <w:name w:val="0666E115A8CB4CBCA80F8BBF29188C81"/>
  </w:style>
  <w:style w:type="paragraph" w:customStyle="1" w:styleId="F709F9242D1444F8BFAA8D2DAC7F5623">
    <w:name w:val="F709F9242D1444F8BFAA8D2DAC7F562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151DA741D479FA29D7EF537DA093C">
    <w:name w:val="B4D151DA741D479FA29D7EF537DA093C"/>
  </w:style>
  <w:style w:type="paragraph" w:customStyle="1" w:styleId="6EA4F8E2E099480CB6704F7F791041E0">
    <w:name w:val="6EA4F8E2E099480CB6704F7F791041E0"/>
  </w:style>
  <w:style w:type="paragraph" w:customStyle="1" w:styleId="3B099426202F4371B3BBE4166F724A64">
    <w:name w:val="3B099426202F4371B3BBE4166F724A64"/>
  </w:style>
  <w:style w:type="paragraph" w:customStyle="1" w:styleId="0B61A3CF16754C6A82B69E742DED0F59">
    <w:name w:val="0B61A3CF16754C6A82B69E742DED0F59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4D08B3296BB24242ADB6D936AB34ACD9">
    <w:name w:val="4D08B3296BB24242ADB6D936AB34ACD9"/>
  </w:style>
  <w:style w:type="paragraph" w:customStyle="1" w:styleId="EF7D0A5B0118475B96443052197F3457">
    <w:name w:val="EF7D0A5B0118475B96443052197F3457"/>
  </w:style>
  <w:style w:type="paragraph" w:customStyle="1" w:styleId="3ADD9F90AA0D4171884A47B5F0BC2D14">
    <w:name w:val="3ADD9F90AA0D4171884A47B5F0BC2D14"/>
  </w:style>
  <w:style w:type="paragraph" w:customStyle="1" w:styleId="005C55D5D91D4751B45223F59FD9B91D">
    <w:name w:val="005C55D5D91D4751B45223F59FD9B9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Irfaan Khalid</dc:creator>
  <cp:keywords/>
  <cp:lastModifiedBy>Irfaan Khalid</cp:lastModifiedBy>
  <cp:revision>3</cp:revision>
  <dcterms:created xsi:type="dcterms:W3CDTF">2015-05-18T00:08:00Z</dcterms:created>
  <dcterms:modified xsi:type="dcterms:W3CDTF">2015-06-30T04:35:00Z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